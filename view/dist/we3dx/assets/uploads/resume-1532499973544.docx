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8C4" w:rsidRDefault="000F7097" w:rsidP="000F7097">
      <w:pPr>
        <w:pStyle w:val="Title"/>
        <w:jc w:val="center"/>
      </w:pPr>
      <w:r>
        <w:t>BIT BOYS HOSTEL – GANESH MAHOTSAV 2K17</w:t>
      </w:r>
    </w:p>
    <w:p w:rsidR="000F7097" w:rsidRDefault="000F7097" w:rsidP="000F7097">
      <w:pPr>
        <w:pStyle w:val="Title"/>
        <w:jc w:val="center"/>
      </w:pPr>
      <w:r>
        <w:t>QUIZ COMPETETION</w:t>
      </w:r>
      <w:r w:rsidR="00B62E51">
        <w:t xml:space="preserve"> PRELIMS</w:t>
      </w:r>
    </w:p>
    <w:tbl>
      <w:tblPr>
        <w:tblW w:w="492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8"/>
        <w:gridCol w:w="3111"/>
        <w:gridCol w:w="1157"/>
        <w:gridCol w:w="3498"/>
      </w:tblGrid>
      <w:tr w:rsidR="003D48C4" w:rsidTr="000F7097">
        <w:tc>
          <w:tcPr>
            <w:tcW w:w="1448" w:type="dxa"/>
            <w:vAlign w:val="bottom"/>
          </w:tcPr>
          <w:p w:rsidR="003D48C4" w:rsidRDefault="000F7097" w:rsidP="000F7097">
            <w:r>
              <w:t>Name</w:t>
            </w:r>
            <w:r w:rsidR="00C34ACB">
              <w:t>:</w:t>
            </w:r>
          </w:p>
        </w:tc>
        <w:tc>
          <w:tcPr>
            <w:tcW w:w="3111" w:type="dxa"/>
            <w:tcBorders>
              <w:bottom w:val="single" w:sz="4" w:space="0" w:color="auto"/>
            </w:tcBorders>
            <w:vAlign w:val="bottom"/>
          </w:tcPr>
          <w:p w:rsidR="003D48C4" w:rsidRDefault="003D48C4" w:rsidP="000F7097"/>
        </w:tc>
        <w:tc>
          <w:tcPr>
            <w:tcW w:w="1157" w:type="dxa"/>
            <w:tcMar>
              <w:left w:w="144" w:type="dxa"/>
            </w:tcMar>
            <w:vAlign w:val="bottom"/>
          </w:tcPr>
          <w:p w:rsidR="003D48C4" w:rsidRDefault="003D48C4" w:rsidP="000F7097"/>
        </w:tc>
        <w:tc>
          <w:tcPr>
            <w:tcW w:w="3498" w:type="dxa"/>
            <w:tcBorders>
              <w:bottom w:val="single" w:sz="4" w:space="0" w:color="auto"/>
            </w:tcBorders>
            <w:vAlign w:val="bottom"/>
          </w:tcPr>
          <w:p w:rsidR="003D48C4" w:rsidRDefault="003D48C4" w:rsidP="000F7097"/>
        </w:tc>
      </w:tr>
      <w:tr w:rsidR="003D48C4" w:rsidTr="000F7097">
        <w:tc>
          <w:tcPr>
            <w:tcW w:w="1448" w:type="dxa"/>
            <w:vAlign w:val="bottom"/>
          </w:tcPr>
          <w:p w:rsidR="003D48C4" w:rsidRDefault="000F7097" w:rsidP="000F7097">
            <w:r>
              <w:t>Branch/</w:t>
            </w:r>
            <w:proofErr w:type="spellStart"/>
            <w:r>
              <w:t>Sem</w:t>
            </w:r>
            <w:proofErr w:type="spellEnd"/>
            <w:r w:rsidR="00C34ACB">
              <w:t>:</w:t>
            </w:r>
          </w:p>
        </w:tc>
        <w:tc>
          <w:tcPr>
            <w:tcW w:w="31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48C4" w:rsidRDefault="003D48C4" w:rsidP="000F7097"/>
        </w:tc>
        <w:tc>
          <w:tcPr>
            <w:tcW w:w="1157" w:type="dxa"/>
            <w:tcMar>
              <w:left w:w="144" w:type="dxa"/>
            </w:tcMar>
            <w:vAlign w:val="bottom"/>
          </w:tcPr>
          <w:p w:rsidR="003D48C4" w:rsidRDefault="003D48C4" w:rsidP="000F7097"/>
        </w:tc>
        <w:tc>
          <w:tcPr>
            <w:tcW w:w="349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48C4" w:rsidRDefault="003D48C4" w:rsidP="000F7097"/>
        </w:tc>
      </w:tr>
      <w:tr w:rsidR="003D48C4" w:rsidTr="000F7097">
        <w:tc>
          <w:tcPr>
            <w:tcW w:w="1448" w:type="dxa"/>
            <w:vAlign w:val="bottom"/>
          </w:tcPr>
          <w:p w:rsidR="003D48C4" w:rsidRDefault="000F7097" w:rsidP="000F7097">
            <w:r>
              <w:t>Phone No</w:t>
            </w:r>
            <w:r w:rsidR="00C34ACB">
              <w:t>:</w:t>
            </w:r>
          </w:p>
        </w:tc>
        <w:tc>
          <w:tcPr>
            <w:tcW w:w="31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48C4" w:rsidRDefault="003D48C4" w:rsidP="000F7097"/>
        </w:tc>
        <w:tc>
          <w:tcPr>
            <w:tcW w:w="1157" w:type="dxa"/>
            <w:tcMar>
              <w:left w:w="144" w:type="dxa"/>
            </w:tcMar>
            <w:vAlign w:val="bottom"/>
          </w:tcPr>
          <w:p w:rsidR="003D48C4" w:rsidRDefault="003D48C4" w:rsidP="000F7097"/>
        </w:tc>
        <w:tc>
          <w:tcPr>
            <w:tcW w:w="349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48C4" w:rsidRDefault="003D48C4" w:rsidP="000F7097"/>
        </w:tc>
      </w:tr>
    </w:tbl>
    <w:p w:rsidR="003D48C4" w:rsidRDefault="001A4347">
      <w:pPr>
        <w:pStyle w:val="Heading1"/>
      </w:pPr>
      <w:sdt>
        <w:sdtPr>
          <w:id w:val="1644080472"/>
          <w:placeholder>
            <w:docPart w:val="59662E07AABB4E7BB8B3B8F3EF660657"/>
          </w:placeholder>
          <w:temporary/>
          <w:showingPlcHdr/>
          <w15:appearance w15:val="hidden"/>
        </w:sdtPr>
        <w:sdtEndPr/>
        <w:sdtContent>
          <w:r w:rsidR="00C34ACB">
            <w:t>Instructions</w:t>
          </w:r>
        </w:sdtContent>
      </w:sdt>
    </w:p>
    <w:p w:rsidR="003D48C4" w:rsidRDefault="000F7097" w:rsidP="000F7097">
      <w:pPr>
        <w:pStyle w:val="ListParagraph"/>
        <w:numPr>
          <w:ilvl w:val="0"/>
          <w:numId w:val="9"/>
        </w:numPr>
      </w:pPr>
      <w:r>
        <w:t>Attempt all the questions.</w:t>
      </w:r>
    </w:p>
    <w:p w:rsidR="00C93188" w:rsidRDefault="00C93188" w:rsidP="000F7097">
      <w:pPr>
        <w:pStyle w:val="ListParagraph"/>
        <w:numPr>
          <w:ilvl w:val="0"/>
          <w:numId w:val="9"/>
        </w:numPr>
      </w:pPr>
      <w:r>
        <w:t>Tick the correct option to answer.</w:t>
      </w:r>
    </w:p>
    <w:p w:rsidR="000F7097" w:rsidRDefault="008A6DA9" w:rsidP="000F7097">
      <w:pPr>
        <w:pStyle w:val="ListParagraph"/>
        <w:numPr>
          <w:ilvl w:val="0"/>
          <w:numId w:val="9"/>
        </w:numPr>
      </w:pPr>
      <w:r>
        <w:t xml:space="preserve">Each question carries </w:t>
      </w:r>
      <w:proofErr w:type="gramStart"/>
      <w:r>
        <w:t>1</w:t>
      </w:r>
      <w:proofErr w:type="gramEnd"/>
      <w:r>
        <w:t xml:space="preserve"> mark</w:t>
      </w:r>
      <w:r w:rsidR="00C93188">
        <w:t>.</w:t>
      </w:r>
    </w:p>
    <w:p w:rsidR="000F7097" w:rsidRDefault="00B44D14" w:rsidP="000F7097">
      <w:pPr>
        <w:pStyle w:val="ListParagraph"/>
        <w:numPr>
          <w:ilvl w:val="0"/>
          <w:numId w:val="9"/>
        </w:numPr>
      </w:pPr>
      <w:r>
        <w:t>There is n</w:t>
      </w:r>
      <w:r w:rsidR="000F7097">
        <w:t>o negative marking</w:t>
      </w:r>
      <w:r w:rsidR="00C93188">
        <w:t>.</w:t>
      </w:r>
    </w:p>
    <w:p w:rsidR="000F7097" w:rsidRDefault="000F7097" w:rsidP="000F7097">
      <w:pPr>
        <w:pStyle w:val="ListParagraph"/>
        <w:numPr>
          <w:ilvl w:val="0"/>
          <w:numId w:val="9"/>
        </w:numPr>
      </w:pPr>
      <w:r>
        <w:t>Max Time: 30 minutes</w:t>
      </w:r>
    </w:p>
    <w:p w:rsidR="003D48C4" w:rsidRPr="00667039" w:rsidRDefault="00F52597" w:rsidP="00667039">
      <w:pPr>
        <w:pStyle w:val="Question"/>
      </w:pPr>
      <w:r>
        <w:t>Who is the current railway minister?</w:t>
      </w:r>
    </w:p>
    <w:p w:rsidR="003D48C4" w:rsidRDefault="00F52597" w:rsidP="00DE60C9">
      <w:pPr>
        <w:pStyle w:val="Answer"/>
      </w:pPr>
      <w:bookmarkStart w:id="0" w:name="_GoBack"/>
      <w:proofErr w:type="spellStart"/>
      <w:r>
        <w:t>Mayawati</w:t>
      </w:r>
      <w:proofErr w:type="spellEnd"/>
    </w:p>
    <w:p w:rsidR="003D48C4" w:rsidRDefault="00F52597">
      <w:pPr>
        <w:pStyle w:val="Answer"/>
      </w:pPr>
      <w:proofErr w:type="spellStart"/>
      <w:r>
        <w:t>Mamta</w:t>
      </w:r>
      <w:proofErr w:type="spellEnd"/>
      <w:r>
        <w:t xml:space="preserve"> Banerjee</w:t>
      </w:r>
    </w:p>
    <w:p w:rsidR="000F7097" w:rsidRDefault="00F52597">
      <w:pPr>
        <w:pStyle w:val="Answer"/>
      </w:pPr>
      <w:r>
        <w:t xml:space="preserve">Suresh </w:t>
      </w:r>
      <w:proofErr w:type="spellStart"/>
      <w:r>
        <w:t>Prabhu</w:t>
      </w:r>
      <w:proofErr w:type="spellEnd"/>
    </w:p>
    <w:p w:rsidR="003D48C4" w:rsidRDefault="00F52597">
      <w:pPr>
        <w:pStyle w:val="Answer"/>
      </w:pPr>
      <w:proofErr w:type="spellStart"/>
      <w:r>
        <w:t>Sashi</w:t>
      </w:r>
      <w:proofErr w:type="spellEnd"/>
      <w:r>
        <w:t xml:space="preserve"> </w:t>
      </w:r>
      <w:proofErr w:type="spellStart"/>
      <w:r>
        <w:t>Tharoor</w:t>
      </w:r>
      <w:proofErr w:type="spellEnd"/>
    </w:p>
    <w:bookmarkEnd w:id="0"/>
    <w:p w:rsidR="003D48C4" w:rsidRPr="00667039" w:rsidRDefault="00B44D14" w:rsidP="00667039">
      <w:pPr>
        <w:pStyle w:val="Question"/>
      </w:pPr>
      <w:r>
        <w:t>Where is</w:t>
      </w:r>
      <w:r w:rsidR="00F52597">
        <w:t xml:space="preserve"> the headquarters of WHO</w:t>
      </w:r>
      <w:r>
        <w:t xml:space="preserve"> located</w:t>
      </w:r>
      <w:r w:rsidR="00F52597">
        <w:t>?</w:t>
      </w:r>
    </w:p>
    <w:p w:rsidR="003D48C4" w:rsidRDefault="00F52597">
      <w:pPr>
        <w:pStyle w:val="Answer"/>
        <w:numPr>
          <w:ilvl w:val="0"/>
          <w:numId w:val="5"/>
        </w:numPr>
      </w:pPr>
      <w:r>
        <w:t>Geneva</w:t>
      </w:r>
    </w:p>
    <w:p w:rsidR="003D48C4" w:rsidRDefault="00F52597">
      <w:pPr>
        <w:pStyle w:val="Answer"/>
      </w:pPr>
      <w:r>
        <w:t>Paris</w:t>
      </w:r>
    </w:p>
    <w:p w:rsidR="003D48C4" w:rsidRDefault="00F52597">
      <w:pPr>
        <w:pStyle w:val="Answer"/>
      </w:pPr>
      <w:r>
        <w:t>Washington DC</w:t>
      </w:r>
    </w:p>
    <w:p w:rsidR="00F52597" w:rsidRDefault="00F52597">
      <w:pPr>
        <w:pStyle w:val="Answer"/>
      </w:pPr>
      <w:r>
        <w:t>London</w:t>
      </w:r>
    </w:p>
    <w:p w:rsidR="003D48C4" w:rsidRPr="00667039" w:rsidRDefault="00F52597" w:rsidP="00667039">
      <w:pPr>
        <w:pStyle w:val="Question"/>
      </w:pPr>
      <w:r>
        <w:t>Who is the supreme commander of the Indian Armed Forces</w:t>
      </w:r>
      <w:r w:rsidR="00C93188">
        <w:t>?</w:t>
      </w:r>
    </w:p>
    <w:p w:rsidR="003D48C4" w:rsidRDefault="00F52597" w:rsidP="00FE43AC">
      <w:pPr>
        <w:pStyle w:val="Answer"/>
        <w:numPr>
          <w:ilvl w:val="0"/>
          <w:numId w:val="8"/>
        </w:numPr>
      </w:pPr>
      <w:r>
        <w:t>General Of Army</w:t>
      </w:r>
    </w:p>
    <w:p w:rsidR="00FE43AC" w:rsidRDefault="00F52597" w:rsidP="00FE43AC">
      <w:pPr>
        <w:pStyle w:val="Answer"/>
      </w:pPr>
      <w:r>
        <w:t>Field Marshal</w:t>
      </w:r>
    </w:p>
    <w:p w:rsidR="00FE43AC" w:rsidRDefault="00F52597" w:rsidP="00FE43AC">
      <w:pPr>
        <w:pStyle w:val="Answer"/>
      </w:pPr>
      <w:r>
        <w:t>President</w:t>
      </w:r>
    </w:p>
    <w:p w:rsidR="00F52597" w:rsidRDefault="00F52597" w:rsidP="00F52597">
      <w:pPr>
        <w:pStyle w:val="Answer"/>
      </w:pPr>
      <w:r>
        <w:t>Prime Minister</w:t>
      </w:r>
    </w:p>
    <w:p w:rsidR="00F52597" w:rsidRPr="00667039" w:rsidRDefault="00F52597" w:rsidP="00F52597">
      <w:pPr>
        <w:pStyle w:val="Question"/>
      </w:pPr>
      <w:r>
        <w:t xml:space="preserve">Where </w:t>
      </w:r>
      <w:proofErr w:type="gramStart"/>
      <w:r>
        <w:t xml:space="preserve">is Bhakra </w:t>
      </w:r>
      <w:proofErr w:type="spellStart"/>
      <w:r>
        <w:t>Nangal</w:t>
      </w:r>
      <w:proofErr w:type="spellEnd"/>
      <w:r>
        <w:t xml:space="preserve"> Dam situated</w:t>
      </w:r>
      <w:proofErr w:type="gramEnd"/>
      <w:r>
        <w:t>?</w:t>
      </w:r>
    </w:p>
    <w:p w:rsidR="00F52597" w:rsidRDefault="00F52597" w:rsidP="00F52597">
      <w:pPr>
        <w:pStyle w:val="Answer"/>
        <w:numPr>
          <w:ilvl w:val="0"/>
          <w:numId w:val="0"/>
        </w:numPr>
        <w:ind w:left="518"/>
      </w:pPr>
      <w:r>
        <w:lastRenderedPageBreak/>
        <w:t>1. Himachal Pradesh</w:t>
      </w:r>
    </w:p>
    <w:p w:rsidR="00F52597" w:rsidRDefault="00F52597" w:rsidP="00F52597">
      <w:pPr>
        <w:pStyle w:val="Answer"/>
        <w:numPr>
          <w:ilvl w:val="0"/>
          <w:numId w:val="0"/>
        </w:numPr>
        <w:ind w:left="518"/>
      </w:pPr>
      <w:r>
        <w:t>2.</w:t>
      </w:r>
      <w:r w:rsidR="00C40135">
        <w:t xml:space="preserve"> Orrisa</w:t>
      </w:r>
    </w:p>
    <w:p w:rsidR="00C40135" w:rsidRDefault="00C40135" w:rsidP="00F52597">
      <w:pPr>
        <w:pStyle w:val="Answer"/>
        <w:numPr>
          <w:ilvl w:val="0"/>
          <w:numId w:val="0"/>
        </w:numPr>
        <w:ind w:left="518"/>
      </w:pPr>
      <w:r>
        <w:t xml:space="preserve">3. </w:t>
      </w:r>
      <w:proofErr w:type="spellStart"/>
      <w:r>
        <w:t>Uttrakhand</w:t>
      </w:r>
      <w:proofErr w:type="spellEnd"/>
    </w:p>
    <w:p w:rsidR="00C40135" w:rsidRDefault="00C40135" w:rsidP="00F52597">
      <w:pPr>
        <w:pStyle w:val="Answer"/>
        <w:numPr>
          <w:ilvl w:val="0"/>
          <w:numId w:val="0"/>
        </w:numPr>
        <w:ind w:left="518"/>
      </w:pPr>
      <w:r>
        <w:t>4. Jammu &amp; Kashmir</w:t>
      </w:r>
    </w:p>
    <w:p w:rsidR="00C40135" w:rsidRPr="00667039" w:rsidRDefault="00C40135" w:rsidP="00C40135">
      <w:pPr>
        <w:pStyle w:val="Question"/>
      </w:pPr>
      <w:r>
        <w:t>How many player of Kho-Kho team can play on the field during the match?</w:t>
      </w:r>
    </w:p>
    <w:p w:rsidR="00C40135" w:rsidRDefault="00C40135" w:rsidP="00C40135">
      <w:pPr>
        <w:pStyle w:val="Answer"/>
        <w:numPr>
          <w:ilvl w:val="0"/>
          <w:numId w:val="0"/>
        </w:numPr>
        <w:ind w:left="518"/>
      </w:pPr>
      <w:r>
        <w:t>1. 10</w:t>
      </w:r>
    </w:p>
    <w:p w:rsidR="00C40135" w:rsidRDefault="00C40135" w:rsidP="00C40135">
      <w:pPr>
        <w:pStyle w:val="Answer"/>
        <w:numPr>
          <w:ilvl w:val="0"/>
          <w:numId w:val="0"/>
        </w:numPr>
        <w:ind w:left="518"/>
      </w:pPr>
      <w:r>
        <w:t>2. 9</w:t>
      </w:r>
    </w:p>
    <w:p w:rsidR="00C40135" w:rsidRDefault="00C40135" w:rsidP="00C40135">
      <w:pPr>
        <w:pStyle w:val="Answer"/>
        <w:numPr>
          <w:ilvl w:val="0"/>
          <w:numId w:val="0"/>
        </w:numPr>
        <w:ind w:left="518"/>
      </w:pPr>
      <w:r>
        <w:t>3. 7</w:t>
      </w:r>
    </w:p>
    <w:p w:rsidR="00C40135" w:rsidRDefault="00C40135" w:rsidP="00C40135">
      <w:pPr>
        <w:pStyle w:val="Answer"/>
        <w:numPr>
          <w:ilvl w:val="0"/>
          <w:numId w:val="0"/>
        </w:numPr>
        <w:ind w:left="518"/>
      </w:pPr>
      <w:r>
        <w:t>4. 8</w:t>
      </w:r>
    </w:p>
    <w:p w:rsidR="00C40135" w:rsidRPr="00667039" w:rsidRDefault="00C40135" w:rsidP="00C40135">
      <w:pPr>
        <w:pStyle w:val="Question"/>
      </w:pPr>
      <w:r>
        <w:t>In July 2017, Narendra Modi became the first Prime Minister of India to visit which of the following country:</w:t>
      </w:r>
    </w:p>
    <w:p w:rsidR="00C40135" w:rsidRDefault="00C40135" w:rsidP="00C40135">
      <w:pPr>
        <w:pStyle w:val="Answer"/>
        <w:numPr>
          <w:ilvl w:val="0"/>
          <w:numId w:val="0"/>
        </w:numPr>
        <w:ind w:left="518"/>
      </w:pPr>
      <w:r>
        <w:t>1.  Israel</w:t>
      </w:r>
    </w:p>
    <w:p w:rsidR="00C40135" w:rsidRDefault="00C40135" w:rsidP="00C40135">
      <w:pPr>
        <w:pStyle w:val="Answer"/>
        <w:numPr>
          <w:ilvl w:val="0"/>
          <w:numId w:val="0"/>
        </w:numPr>
        <w:ind w:left="518"/>
      </w:pPr>
      <w:r>
        <w:t>2. Saudi Arabia</w:t>
      </w:r>
    </w:p>
    <w:p w:rsidR="00C40135" w:rsidRDefault="00C40135" w:rsidP="00C40135">
      <w:pPr>
        <w:pStyle w:val="Answer"/>
        <w:numPr>
          <w:ilvl w:val="0"/>
          <w:numId w:val="0"/>
        </w:numPr>
        <w:ind w:left="518"/>
      </w:pPr>
      <w:r>
        <w:t>3. Germany</w:t>
      </w:r>
    </w:p>
    <w:p w:rsidR="00C40135" w:rsidRDefault="00C40135" w:rsidP="00C40135">
      <w:pPr>
        <w:pStyle w:val="Answer"/>
        <w:numPr>
          <w:ilvl w:val="0"/>
          <w:numId w:val="0"/>
        </w:numPr>
        <w:ind w:left="518"/>
      </w:pPr>
      <w:r>
        <w:t>4. Qatar</w:t>
      </w:r>
    </w:p>
    <w:p w:rsidR="00C40135" w:rsidRPr="00667039" w:rsidRDefault="00B44D14" w:rsidP="00C40135">
      <w:pPr>
        <w:pStyle w:val="Question"/>
      </w:pPr>
      <w:r>
        <w:t>What e</w:t>
      </w:r>
      <w:r w:rsidR="00C40135">
        <w:t>xactly are the ancient pyramids of Giza</w:t>
      </w:r>
      <w:r>
        <w:t>?</w:t>
      </w:r>
    </w:p>
    <w:p w:rsidR="00C40135" w:rsidRDefault="00C40135" w:rsidP="00C40135">
      <w:pPr>
        <w:pStyle w:val="Answer"/>
        <w:numPr>
          <w:ilvl w:val="0"/>
          <w:numId w:val="0"/>
        </w:numPr>
        <w:ind w:left="518"/>
      </w:pPr>
      <w:r>
        <w:t>1. Granaries</w:t>
      </w:r>
    </w:p>
    <w:p w:rsidR="00C40135" w:rsidRDefault="00C40135" w:rsidP="00C40135">
      <w:pPr>
        <w:pStyle w:val="Answer"/>
        <w:numPr>
          <w:ilvl w:val="0"/>
          <w:numId w:val="0"/>
        </w:numPr>
        <w:ind w:left="518"/>
      </w:pPr>
      <w:r>
        <w:t>2. Lighthouse</w:t>
      </w:r>
    </w:p>
    <w:p w:rsidR="00C40135" w:rsidRDefault="00C40135" w:rsidP="00C40135">
      <w:pPr>
        <w:pStyle w:val="Answer"/>
        <w:numPr>
          <w:ilvl w:val="0"/>
          <w:numId w:val="0"/>
        </w:numPr>
        <w:ind w:left="518"/>
      </w:pPr>
      <w:r>
        <w:t>3. Tomb</w:t>
      </w:r>
    </w:p>
    <w:p w:rsidR="00C40135" w:rsidRDefault="00C40135" w:rsidP="00C40135">
      <w:pPr>
        <w:pStyle w:val="Answer"/>
        <w:numPr>
          <w:ilvl w:val="0"/>
          <w:numId w:val="0"/>
        </w:numPr>
        <w:ind w:left="518"/>
      </w:pPr>
      <w:r>
        <w:t>4. Palaces</w:t>
      </w:r>
    </w:p>
    <w:p w:rsidR="00C73806" w:rsidRPr="00667039" w:rsidRDefault="00C73806" w:rsidP="00C73806">
      <w:pPr>
        <w:pStyle w:val="Question"/>
      </w:pPr>
      <w:r>
        <w:t xml:space="preserve">In the context of light, if we mix all the seven </w:t>
      </w:r>
      <w:proofErr w:type="spellStart"/>
      <w:r>
        <w:t>colours</w:t>
      </w:r>
      <w:proofErr w:type="spellEnd"/>
      <w:r>
        <w:t xml:space="preserve"> of rainbow, what be the resultant </w:t>
      </w:r>
      <w:proofErr w:type="spellStart"/>
      <w:r>
        <w:t>colour</w:t>
      </w:r>
      <w:proofErr w:type="spellEnd"/>
      <w:r>
        <w:t>?</w:t>
      </w:r>
    </w:p>
    <w:p w:rsidR="00C40135" w:rsidRDefault="00C73806" w:rsidP="00C73806">
      <w:pPr>
        <w:pStyle w:val="Answer"/>
        <w:numPr>
          <w:ilvl w:val="0"/>
          <w:numId w:val="0"/>
        </w:numPr>
        <w:ind w:left="518"/>
      </w:pPr>
      <w:r>
        <w:t>1. Maroon</w:t>
      </w:r>
    </w:p>
    <w:p w:rsidR="00C73806" w:rsidRDefault="00C73806" w:rsidP="00C73806">
      <w:pPr>
        <w:pStyle w:val="Answer"/>
        <w:numPr>
          <w:ilvl w:val="0"/>
          <w:numId w:val="0"/>
        </w:numPr>
        <w:ind w:left="518"/>
      </w:pPr>
      <w:r>
        <w:t>2. White</w:t>
      </w:r>
    </w:p>
    <w:p w:rsidR="00C73806" w:rsidRDefault="00C73806" w:rsidP="00C73806">
      <w:pPr>
        <w:pStyle w:val="Answer"/>
        <w:numPr>
          <w:ilvl w:val="0"/>
          <w:numId w:val="0"/>
        </w:numPr>
        <w:ind w:left="518"/>
      </w:pPr>
      <w:r>
        <w:t>3. Black</w:t>
      </w:r>
    </w:p>
    <w:p w:rsidR="00C73806" w:rsidRDefault="00C73806" w:rsidP="00C73806">
      <w:pPr>
        <w:pStyle w:val="Answer"/>
        <w:numPr>
          <w:ilvl w:val="0"/>
          <w:numId w:val="0"/>
        </w:numPr>
        <w:ind w:left="518"/>
      </w:pPr>
      <w:r>
        <w:t>4. Dark Blue</w:t>
      </w:r>
    </w:p>
    <w:p w:rsidR="00C73806" w:rsidRPr="00667039" w:rsidRDefault="00C73806" w:rsidP="00C73806">
      <w:pPr>
        <w:pStyle w:val="Question"/>
      </w:pPr>
      <w:r>
        <w:t xml:space="preserve">Which state was Ram </w:t>
      </w:r>
      <w:proofErr w:type="spellStart"/>
      <w:r>
        <w:t>Nath</w:t>
      </w:r>
      <w:proofErr w:type="spellEnd"/>
      <w:r>
        <w:t xml:space="preserve"> </w:t>
      </w:r>
      <w:proofErr w:type="spellStart"/>
      <w:r>
        <w:t>Kovind</w:t>
      </w:r>
      <w:proofErr w:type="spellEnd"/>
      <w:r>
        <w:t xml:space="preserve"> serving as Governor just prior to his election as the President of India</w:t>
      </w:r>
    </w:p>
    <w:p w:rsidR="00C73806" w:rsidRDefault="00C73806" w:rsidP="00C73806">
      <w:pPr>
        <w:pStyle w:val="Answer"/>
        <w:numPr>
          <w:ilvl w:val="0"/>
          <w:numId w:val="0"/>
        </w:numPr>
        <w:ind w:left="518"/>
      </w:pPr>
      <w:r>
        <w:t>1.  Uttar Pradesh</w:t>
      </w:r>
    </w:p>
    <w:p w:rsidR="00C73806" w:rsidRDefault="00C73806" w:rsidP="00C73806">
      <w:pPr>
        <w:pStyle w:val="Answer"/>
        <w:numPr>
          <w:ilvl w:val="0"/>
          <w:numId w:val="0"/>
        </w:numPr>
        <w:ind w:left="893" w:hanging="375"/>
      </w:pPr>
      <w:r>
        <w:lastRenderedPageBreak/>
        <w:t>2.  Bihar</w:t>
      </w:r>
    </w:p>
    <w:p w:rsidR="00C73806" w:rsidRDefault="00C73806" w:rsidP="00C73806">
      <w:pPr>
        <w:pStyle w:val="Answer"/>
        <w:numPr>
          <w:ilvl w:val="0"/>
          <w:numId w:val="0"/>
        </w:numPr>
        <w:ind w:left="893" w:hanging="375"/>
      </w:pPr>
      <w:r>
        <w:t>3. Jharkhand</w:t>
      </w:r>
    </w:p>
    <w:p w:rsidR="00C73806" w:rsidRDefault="00C73806" w:rsidP="00C73806">
      <w:pPr>
        <w:pStyle w:val="Answer"/>
        <w:numPr>
          <w:ilvl w:val="0"/>
          <w:numId w:val="0"/>
        </w:numPr>
        <w:ind w:left="893" w:hanging="375"/>
      </w:pPr>
      <w:r>
        <w:t>4. Rajasthan</w:t>
      </w:r>
    </w:p>
    <w:p w:rsidR="00C73806" w:rsidRPr="00667039" w:rsidRDefault="00C73806" w:rsidP="00C73806">
      <w:pPr>
        <w:pStyle w:val="Question"/>
      </w:pPr>
      <w:r>
        <w:t xml:space="preserve">Which social networking site has </w:t>
      </w:r>
      <w:r w:rsidR="00B62E51">
        <w:t xml:space="preserve">the </w:t>
      </w:r>
      <w:r>
        <w:t>logo of a “Bird”?</w:t>
      </w:r>
    </w:p>
    <w:p w:rsidR="00C73806" w:rsidRDefault="00C73806" w:rsidP="00C73806">
      <w:pPr>
        <w:pStyle w:val="Answer"/>
        <w:numPr>
          <w:ilvl w:val="0"/>
          <w:numId w:val="0"/>
        </w:numPr>
        <w:ind w:left="518"/>
      </w:pPr>
      <w:r>
        <w:t>1.  Snapchat</w:t>
      </w:r>
    </w:p>
    <w:p w:rsidR="00C73806" w:rsidRDefault="00C73806" w:rsidP="00C73806">
      <w:pPr>
        <w:pStyle w:val="Answer"/>
        <w:numPr>
          <w:ilvl w:val="0"/>
          <w:numId w:val="0"/>
        </w:numPr>
        <w:ind w:left="518"/>
      </w:pPr>
      <w:r>
        <w:t>2. Tumblr</w:t>
      </w:r>
    </w:p>
    <w:p w:rsidR="00C73806" w:rsidRDefault="00C73806" w:rsidP="00C73806">
      <w:pPr>
        <w:pStyle w:val="Answer"/>
        <w:numPr>
          <w:ilvl w:val="0"/>
          <w:numId w:val="0"/>
        </w:numPr>
        <w:ind w:left="518"/>
      </w:pPr>
      <w:r>
        <w:t xml:space="preserve">3. </w:t>
      </w:r>
      <w:proofErr w:type="spellStart"/>
      <w:r>
        <w:t>Rediff</w:t>
      </w:r>
      <w:proofErr w:type="spellEnd"/>
    </w:p>
    <w:p w:rsidR="00C73806" w:rsidRDefault="00C73806" w:rsidP="00C73806">
      <w:pPr>
        <w:pStyle w:val="Answer"/>
        <w:numPr>
          <w:ilvl w:val="0"/>
          <w:numId w:val="0"/>
        </w:numPr>
        <w:ind w:left="518"/>
      </w:pPr>
      <w:r>
        <w:t>4. Twitter</w:t>
      </w:r>
    </w:p>
    <w:p w:rsidR="00C73806" w:rsidRPr="00667039" w:rsidRDefault="00C73806" w:rsidP="00C73806">
      <w:pPr>
        <w:pStyle w:val="Question"/>
      </w:pPr>
      <w:r>
        <w:t>Which is the nearest star to the Planet Earth</w:t>
      </w:r>
      <w:r w:rsidR="00B62E51">
        <w:t>?</w:t>
      </w:r>
    </w:p>
    <w:p w:rsidR="00C73806" w:rsidRDefault="00C73806" w:rsidP="00C73806">
      <w:pPr>
        <w:pStyle w:val="Answer"/>
        <w:numPr>
          <w:ilvl w:val="0"/>
          <w:numId w:val="0"/>
        </w:numPr>
        <w:ind w:left="518"/>
      </w:pPr>
      <w:r>
        <w:t>1. Moon</w:t>
      </w:r>
    </w:p>
    <w:p w:rsidR="00C73806" w:rsidRDefault="00C73806" w:rsidP="00C73806">
      <w:pPr>
        <w:pStyle w:val="Answer"/>
        <w:numPr>
          <w:ilvl w:val="0"/>
          <w:numId w:val="0"/>
        </w:numPr>
        <w:ind w:left="518"/>
      </w:pPr>
      <w:r>
        <w:t>2. Red Giant</w:t>
      </w:r>
    </w:p>
    <w:p w:rsidR="00C73806" w:rsidRDefault="00C73806" w:rsidP="00C73806">
      <w:pPr>
        <w:pStyle w:val="Answer"/>
        <w:numPr>
          <w:ilvl w:val="0"/>
          <w:numId w:val="0"/>
        </w:numPr>
        <w:ind w:left="518"/>
      </w:pPr>
      <w:r>
        <w:t>3. Neutron</w:t>
      </w:r>
    </w:p>
    <w:p w:rsidR="00C73806" w:rsidRDefault="00C73806" w:rsidP="00C73806">
      <w:pPr>
        <w:pStyle w:val="Answer"/>
        <w:numPr>
          <w:ilvl w:val="0"/>
          <w:numId w:val="0"/>
        </w:numPr>
        <w:ind w:left="518"/>
      </w:pPr>
      <w:r>
        <w:t xml:space="preserve">4. </w:t>
      </w:r>
      <w:r w:rsidR="004F7775">
        <w:t>Sun</w:t>
      </w:r>
    </w:p>
    <w:p w:rsidR="004F7775" w:rsidRPr="00667039" w:rsidRDefault="004F7775" w:rsidP="004F7775">
      <w:pPr>
        <w:pStyle w:val="Question"/>
      </w:pPr>
      <w:r>
        <w:t xml:space="preserve">Where </w:t>
      </w:r>
      <w:proofErr w:type="gramStart"/>
      <w:r>
        <w:t>was the IIFA 2017 held</w:t>
      </w:r>
      <w:proofErr w:type="gramEnd"/>
      <w:r w:rsidR="00B62E51">
        <w:t>?</w:t>
      </w:r>
    </w:p>
    <w:p w:rsidR="004F7775" w:rsidRDefault="004F7775" w:rsidP="004F7775">
      <w:pPr>
        <w:pStyle w:val="Answer"/>
        <w:numPr>
          <w:ilvl w:val="0"/>
          <w:numId w:val="0"/>
        </w:numPr>
        <w:ind w:left="518"/>
      </w:pPr>
      <w:r>
        <w:t>1. Macau</w:t>
      </w:r>
    </w:p>
    <w:p w:rsidR="004F7775" w:rsidRDefault="004F7775" w:rsidP="004F7775">
      <w:pPr>
        <w:pStyle w:val="Answer"/>
        <w:numPr>
          <w:ilvl w:val="0"/>
          <w:numId w:val="0"/>
        </w:numPr>
        <w:ind w:left="518"/>
      </w:pPr>
      <w:r>
        <w:t>2. Abu Dhabi</w:t>
      </w:r>
    </w:p>
    <w:p w:rsidR="004F7775" w:rsidRDefault="004F7775" w:rsidP="004F7775">
      <w:pPr>
        <w:pStyle w:val="Answer"/>
        <w:numPr>
          <w:ilvl w:val="0"/>
          <w:numId w:val="0"/>
        </w:numPr>
        <w:ind w:left="518"/>
      </w:pPr>
      <w:r>
        <w:t>3. New York City</w:t>
      </w:r>
    </w:p>
    <w:p w:rsidR="004F7775" w:rsidRDefault="004F7775" w:rsidP="004F7775">
      <w:pPr>
        <w:pStyle w:val="Answer"/>
        <w:numPr>
          <w:ilvl w:val="0"/>
          <w:numId w:val="0"/>
        </w:numPr>
        <w:ind w:left="518"/>
      </w:pPr>
      <w:r>
        <w:t>4. Venice</w:t>
      </w:r>
    </w:p>
    <w:p w:rsidR="004F7775" w:rsidRPr="00667039" w:rsidRDefault="004F7775" w:rsidP="004F7775">
      <w:pPr>
        <w:pStyle w:val="Question"/>
      </w:pPr>
      <w:r>
        <w:t>Capital of Austria</w:t>
      </w:r>
      <w:r w:rsidR="00B62E51">
        <w:t xml:space="preserve"> is:</w:t>
      </w:r>
    </w:p>
    <w:p w:rsidR="004F7775" w:rsidRDefault="004F7775" w:rsidP="004F7775">
      <w:pPr>
        <w:pStyle w:val="Answer"/>
        <w:numPr>
          <w:ilvl w:val="0"/>
          <w:numId w:val="0"/>
        </w:numPr>
        <w:ind w:left="518"/>
      </w:pPr>
      <w:r>
        <w:t>1. Berlin</w:t>
      </w:r>
    </w:p>
    <w:p w:rsidR="004F7775" w:rsidRDefault="004F7775" w:rsidP="004F7775">
      <w:pPr>
        <w:pStyle w:val="Answer"/>
        <w:numPr>
          <w:ilvl w:val="0"/>
          <w:numId w:val="0"/>
        </w:numPr>
        <w:ind w:left="518"/>
      </w:pPr>
      <w:r>
        <w:t>2. Vienna</w:t>
      </w:r>
    </w:p>
    <w:p w:rsidR="004F7775" w:rsidRDefault="004F7775" w:rsidP="004F7775">
      <w:pPr>
        <w:pStyle w:val="Answer"/>
        <w:numPr>
          <w:ilvl w:val="0"/>
          <w:numId w:val="0"/>
        </w:numPr>
        <w:ind w:left="518"/>
      </w:pPr>
      <w:r>
        <w:t>3. Venice</w:t>
      </w:r>
    </w:p>
    <w:p w:rsidR="004F7775" w:rsidRDefault="004F7775" w:rsidP="004F7775">
      <w:pPr>
        <w:pStyle w:val="Answer"/>
        <w:numPr>
          <w:ilvl w:val="0"/>
          <w:numId w:val="0"/>
        </w:numPr>
        <w:ind w:left="518"/>
      </w:pPr>
      <w:r>
        <w:t>4. Macau</w:t>
      </w:r>
    </w:p>
    <w:p w:rsidR="004F7775" w:rsidRPr="00667039" w:rsidRDefault="004F7775" w:rsidP="004F7775">
      <w:pPr>
        <w:pStyle w:val="Question"/>
      </w:pPr>
      <w:r>
        <w:t>Which of these is not a capital of South Africa</w:t>
      </w:r>
      <w:r w:rsidR="00C93188">
        <w:t>:</w:t>
      </w:r>
    </w:p>
    <w:p w:rsidR="004F7775" w:rsidRDefault="004F7775" w:rsidP="004F7775">
      <w:pPr>
        <w:pStyle w:val="Answer"/>
        <w:numPr>
          <w:ilvl w:val="0"/>
          <w:numId w:val="0"/>
        </w:numPr>
        <w:ind w:left="518"/>
      </w:pPr>
      <w:r>
        <w:t>1. Cape Town</w:t>
      </w:r>
    </w:p>
    <w:p w:rsidR="004F7775" w:rsidRDefault="004F7775" w:rsidP="004F7775">
      <w:pPr>
        <w:pStyle w:val="Answer"/>
        <w:numPr>
          <w:ilvl w:val="0"/>
          <w:numId w:val="0"/>
        </w:numPr>
        <w:ind w:left="518"/>
      </w:pPr>
      <w:r>
        <w:t>2. Johannesburg</w:t>
      </w:r>
    </w:p>
    <w:p w:rsidR="004F7775" w:rsidRDefault="004F7775" w:rsidP="004F7775">
      <w:pPr>
        <w:pStyle w:val="Answer"/>
        <w:numPr>
          <w:ilvl w:val="0"/>
          <w:numId w:val="0"/>
        </w:numPr>
        <w:ind w:left="518"/>
      </w:pPr>
      <w:r>
        <w:t>3. Bloemfontein</w:t>
      </w:r>
    </w:p>
    <w:p w:rsidR="004F7775" w:rsidRDefault="004F7775" w:rsidP="004F7775">
      <w:pPr>
        <w:pStyle w:val="Answer"/>
        <w:numPr>
          <w:ilvl w:val="0"/>
          <w:numId w:val="0"/>
        </w:numPr>
        <w:ind w:left="518"/>
      </w:pPr>
      <w:r>
        <w:lastRenderedPageBreak/>
        <w:t>4. Pretoria</w:t>
      </w:r>
    </w:p>
    <w:p w:rsidR="004F7775" w:rsidRPr="00667039" w:rsidRDefault="004F7775" w:rsidP="004F7775">
      <w:pPr>
        <w:pStyle w:val="Question"/>
      </w:pPr>
      <w:r>
        <w:t>Youngest Indian women to win an Olympic Medal</w:t>
      </w:r>
      <w:r w:rsidR="008A6DA9">
        <w:t xml:space="preserve"> is:</w:t>
      </w:r>
    </w:p>
    <w:p w:rsidR="004F7775" w:rsidRDefault="004F7775" w:rsidP="004F7775">
      <w:pPr>
        <w:pStyle w:val="Answer"/>
        <w:numPr>
          <w:ilvl w:val="0"/>
          <w:numId w:val="0"/>
        </w:numPr>
        <w:ind w:left="518"/>
      </w:pPr>
      <w:r>
        <w:t xml:space="preserve">1. </w:t>
      </w:r>
      <w:proofErr w:type="spellStart"/>
      <w:r>
        <w:t>Sakshi</w:t>
      </w:r>
      <w:proofErr w:type="spellEnd"/>
      <w:r>
        <w:t xml:space="preserve"> </w:t>
      </w:r>
      <w:proofErr w:type="spellStart"/>
      <w:r>
        <w:t>Mallick</w:t>
      </w:r>
      <w:proofErr w:type="spellEnd"/>
    </w:p>
    <w:p w:rsidR="004F7775" w:rsidRDefault="004F7775" w:rsidP="004F7775">
      <w:pPr>
        <w:pStyle w:val="Answer"/>
        <w:numPr>
          <w:ilvl w:val="0"/>
          <w:numId w:val="0"/>
        </w:numPr>
        <w:ind w:left="518"/>
      </w:pPr>
      <w:r>
        <w:t>2. P.V Sindhu</w:t>
      </w:r>
    </w:p>
    <w:p w:rsidR="004F7775" w:rsidRDefault="004F7775" w:rsidP="004F7775">
      <w:pPr>
        <w:pStyle w:val="Answer"/>
        <w:numPr>
          <w:ilvl w:val="0"/>
          <w:numId w:val="0"/>
        </w:numPr>
        <w:ind w:left="518"/>
      </w:pPr>
      <w:r>
        <w:t xml:space="preserve">3. Mary </w:t>
      </w:r>
      <w:proofErr w:type="spellStart"/>
      <w:r>
        <w:t>Kom</w:t>
      </w:r>
      <w:proofErr w:type="spellEnd"/>
    </w:p>
    <w:p w:rsidR="004F7775" w:rsidRDefault="004F7775" w:rsidP="004F7775">
      <w:pPr>
        <w:pStyle w:val="Answer"/>
        <w:numPr>
          <w:ilvl w:val="0"/>
          <w:numId w:val="0"/>
        </w:numPr>
        <w:ind w:left="518"/>
      </w:pPr>
      <w:r>
        <w:t xml:space="preserve">4. </w:t>
      </w:r>
      <w:proofErr w:type="spellStart"/>
      <w:r>
        <w:t>Geeta</w:t>
      </w:r>
      <w:proofErr w:type="spellEnd"/>
      <w:r>
        <w:t xml:space="preserve"> </w:t>
      </w:r>
      <w:proofErr w:type="spellStart"/>
      <w:r>
        <w:t>Phogat</w:t>
      </w:r>
      <w:proofErr w:type="spellEnd"/>
    </w:p>
    <w:p w:rsidR="004F7775" w:rsidRPr="00667039" w:rsidRDefault="004F7775" w:rsidP="004F7775">
      <w:pPr>
        <w:pStyle w:val="Question"/>
      </w:pPr>
      <w:r>
        <w:t xml:space="preserve">Davis Cup </w:t>
      </w:r>
      <w:proofErr w:type="gramStart"/>
      <w:r>
        <w:t>is related</w:t>
      </w:r>
      <w:proofErr w:type="gramEnd"/>
      <w:r>
        <w:t xml:space="preserve"> with which sports?</w:t>
      </w:r>
    </w:p>
    <w:p w:rsidR="004F7775" w:rsidRDefault="004F7775" w:rsidP="004F7775">
      <w:pPr>
        <w:pStyle w:val="Answer"/>
        <w:numPr>
          <w:ilvl w:val="0"/>
          <w:numId w:val="0"/>
        </w:numPr>
        <w:ind w:left="518"/>
      </w:pPr>
      <w:r>
        <w:t>1. Football</w:t>
      </w:r>
    </w:p>
    <w:p w:rsidR="004F7775" w:rsidRDefault="004F7775" w:rsidP="004F7775">
      <w:pPr>
        <w:pStyle w:val="Answer"/>
        <w:numPr>
          <w:ilvl w:val="0"/>
          <w:numId w:val="0"/>
        </w:numPr>
        <w:ind w:left="518"/>
      </w:pPr>
      <w:r>
        <w:t>2. Badminton</w:t>
      </w:r>
    </w:p>
    <w:p w:rsidR="004F7775" w:rsidRDefault="004F7775" w:rsidP="004F7775">
      <w:pPr>
        <w:pStyle w:val="Answer"/>
        <w:numPr>
          <w:ilvl w:val="0"/>
          <w:numId w:val="0"/>
        </w:numPr>
        <w:ind w:left="518"/>
      </w:pPr>
      <w:r>
        <w:t>3. Squash</w:t>
      </w:r>
    </w:p>
    <w:p w:rsidR="004F7775" w:rsidRDefault="004F7775" w:rsidP="004F7775">
      <w:pPr>
        <w:pStyle w:val="Answer"/>
        <w:numPr>
          <w:ilvl w:val="0"/>
          <w:numId w:val="0"/>
        </w:numPr>
        <w:ind w:left="518"/>
      </w:pPr>
      <w:r>
        <w:t>4. Tennis</w:t>
      </w:r>
    </w:p>
    <w:p w:rsidR="004F7775" w:rsidRPr="00667039" w:rsidRDefault="00565B0D" w:rsidP="004F7775">
      <w:pPr>
        <w:pStyle w:val="Question"/>
      </w:pPr>
      <w:r>
        <w:t>Which country won the first Cricket World Cup in 1975</w:t>
      </w:r>
      <w:r w:rsidR="00C93188">
        <w:t>?</w:t>
      </w:r>
    </w:p>
    <w:p w:rsidR="004F7775" w:rsidRDefault="00565B0D" w:rsidP="00565B0D">
      <w:pPr>
        <w:pStyle w:val="Answer"/>
        <w:numPr>
          <w:ilvl w:val="0"/>
          <w:numId w:val="0"/>
        </w:numPr>
        <w:ind w:left="518"/>
      </w:pPr>
      <w:r>
        <w:t>1. Australia</w:t>
      </w:r>
    </w:p>
    <w:p w:rsidR="004F7775" w:rsidRDefault="00565B0D" w:rsidP="00565B0D">
      <w:pPr>
        <w:pStyle w:val="Answer"/>
        <w:numPr>
          <w:ilvl w:val="0"/>
          <w:numId w:val="0"/>
        </w:numPr>
        <w:ind w:left="518"/>
      </w:pPr>
      <w:r>
        <w:t>2. Sri Lanka</w:t>
      </w:r>
    </w:p>
    <w:p w:rsidR="00565B0D" w:rsidRDefault="00565B0D" w:rsidP="00565B0D">
      <w:pPr>
        <w:pStyle w:val="Answer"/>
        <w:numPr>
          <w:ilvl w:val="0"/>
          <w:numId w:val="0"/>
        </w:numPr>
        <w:ind w:left="518"/>
      </w:pPr>
      <w:r>
        <w:t>3. West Indies</w:t>
      </w:r>
    </w:p>
    <w:p w:rsidR="00565B0D" w:rsidRDefault="00565B0D" w:rsidP="00565B0D">
      <w:pPr>
        <w:pStyle w:val="Answer"/>
        <w:numPr>
          <w:ilvl w:val="0"/>
          <w:numId w:val="0"/>
        </w:numPr>
        <w:ind w:left="518"/>
      </w:pPr>
      <w:r>
        <w:t>4. Zimbabwe</w:t>
      </w:r>
    </w:p>
    <w:p w:rsidR="004F7775" w:rsidRPr="00667039" w:rsidRDefault="00B62E51" w:rsidP="004F7775">
      <w:pPr>
        <w:pStyle w:val="Question"/>
      </w:pPr>
      <w:r>
        <w:t>First batsma</w:t>
      </w:r>
      <w:r w:rsidR="00565B0D">
        <w:t>n to complete 10,000 runs in test cricket</w:t>
      </w:r>
      <w:r>
        <w:t xml:space="preserve"> is:</w:t>
      </w:r>
    </w:p>
    <w:p w:rsidR="004F7775" w:rsidRDefault="00565B0D" w:rsidP="00565B0D">
      <w:pPr>
        <w:pStyle w:val="Answer"/>
        <w:numPr>
          <w:ilvl w:val="0"/>
          <w:numId w:val="0"/>
        </w:numPr>
        <w:ind w:left="518"/>
      </w:pPr>
      <w:r>
        <w:t xml:space="preserve">1. </w:t>
      </w:r>
      <w:proofErr w:type="spellStart"/>
      <w:r>
        <w:t>Sachin</w:t>
      </w:r>
      <w:proofErr w:type="spellEnd"/>
      <w:r>
        <w:t xml:space="preserve"> Tendulkar</w:t>
      </w:r>
    </w:p>
    <w:p w:rsidR="00565B0D" w:rsidRDefault="00565B0D" w:rsidP="00565B0D">
      <w:pPr>
        <w:pStyle w:val="Answer"/>
        <w:numPr>
          <w:ilvl w:val="0"/>
          <w:numId w:val="0"/>
        </w:numPr>
        <w:ind w:left="518"/>
      </w:pPr>
      <w:r>
        <w:t xml:space="preserve">2. Sunil </w:t>
      </w:r>
      <w:proofErr w:type="spellStart"/>
      <w:r>
        <w:t>Gavaskar</w:t>
      </w:r>
      <w:proofErr w:type="spellEnd"/>
    </w:p>
    <w:p w:rsidR="00565B0D" w:rsidRDefault="00565B0D" w:rsidP="00565B0D">
      <w:pPr>
        <w:pStyle w:val="Answer"/>
        <w:numPr>
          <w:ilvl w:val="0"/>
          <w:numId w:val="0"/>
        </w:numPr>
        <w:ind w:left="518"/>
      </w:pPr>
      <w:r>
        <w:t xml:space="preserve">3. </w:t>
      </w:r>
      <w:proofErr w:type="spellStart"/>
      <w:r>
        <w:t>Mohindra</w:t>
      </w:r>
      <w:proofErr w:type="spellEnd"/>
      <w:r>
        <w:t xml:space="preserve"> </w:t>
      </w:r>
      <w:proofErr w:type="spellStart"/>
      <w:r>
        <w:t>Amarnath</w:t>
      </w:r>
      <w:proofErr w:type="spellEnd"/>
    </w:p>
    <w:p w:rsidR="00565B0D" w:rsidRDefault="00565B0D" w:rsidP="00565B0D">
      <w:pPr>
        <w:pStyle w:val="Answer"/>
        <w:numPr>
          <w:ilvl w:val="0"/>
          <w:numId w:val="0"/>
        </w:numPr>
        <w:ind w:left="518"/>
      </w:pPr>
      <w:r>
        <w:t>4. Ricky Pointing</w:t>
      </w:r>
    </w:p>
    <w:p w:rsidR="00565B0D" w:rsidRPr="00667039" w:rsidRDefault="00565B0D" w:rsidP="00565B0D">
      <w:pPr>
        <w:pStyle w:val="Question"/>
      </w:pPr>
      <w:r>
        <w:t xml:space="preserve">Where </w:t>
      </w:r>
      <w:proofErr w:type="gramStart"/>
      <w:r>
        <w:t>was the 2007 cricket ODI world cup held</w:t>
      </w:r>
      <w:proofErr w:type="gramEnd"/>
      <w:r>
        <w:t>?</w:t>
      </w:r>
    </w:p>
    <w:p w:rsidR="00565B0D" w:rsidRDefault="00565B0D" w:rsidP="00565B0D">
      <w:pPr>
        <w:pStyle w:val="Answer"/>
        <w:numPr>
          <w:ilvl w:val="0"/>
          <w:numId w:val="0"/>
        </w:numPr>
        <w:ind w:left="518"/>
      </w:pPr>
      <w:r>
        <w:t>1. South Africa</w:t>
      </w:r>
    </w:p>
    <w:p w:rsidR="00565B0D" w:rsidRDefault="00565B0D" w:rsidP="00565B0D">
      <w:pPr>
        <w:pStyle w:val="Answer"/>
        <w:numPr>
          <w:ilvl w:val="0"/>
          <w:numId w:val="0"/>
        </w:numPr>
        <w:ind w:left="518"/>
      </w:pPr>
      <w:r>
        <w:t>2. West Indies</w:t>
      </w:r>
    </w:p>
    <w:p w:rsidR="00565B0D" w:rsidRDefault="00565B0D" w:rsidP="00565B0D">
      <w:pPr>
        <w:pStyle w:val="Answer"/>
        <w:numPr>
          <w:ilvl w:val="0"/>
          <w:numId w:val="0"/>
        </w:numPr>
        <w:ind w:left="518"/>
      </w:pPr>
      <w:r>
        <w:t>3. England</w:t>
      </w:r>
    </w:p>
    <w:p w:rsidR="00565B0D" w:rsidRDefault="00565B0D" w:rsidP="00565B0D">
      <w:pPr>
        <w:pStyle w:val="Answer"/>
        <w:numPr>
          <w:ilvl w:val="0"/>
          <w:numId w:val="0"/>
        </w:numPr>
        <w:ind w:left="518"/>
      </w:pPr>
      <w:r>
        <w:t>4. Australia / New Zealand</w:t>
      </w:r>
    </w:p>
    <w:p w:rsidR="00565B0D" w:rsidRPr="00667039" w:rsidRDefault="00565B0D" w:rsidP="00565B0D">
      <w:pPr>
        <w:pStyle w:val="Question"/>
      </w:pPr>
      <w:r>
        <w:t>Michael Fred Phelps is associated with which</w:t>
      </w:r>
      <w:r w:rsidR="00B62E51">
        <w:t xml:space="preserve"> of the following</w:t>
      </w:r>
      <w:r>
        <w:t xml:space="preserve"> sport.</w:t>
      </w:r>
    </w:p>
    <w:p w:rsidR="00565B0D" w:rsidRDefault="00565B0D" w:rsidP="00565B0D">
      <w:pPr>
        <w:pStyle w:val="Answer"/>
        <w:numPr>
          <w:ilvl w:val="0"/>
          <w:numId w:val="0"/>
        </w:numPr>
        <w:ind w:left="518"/>
      </w:pPr>
      <w:r>
        <w:lastRenderedPageBreak/>
        <w:t>1.  Athletics</w:t>
      </w:r>
    </w:p>
    <w:p w:rsidR="00565B0D" w:rsidRDefault="00565B0D" w:rsidP="00565B0D">
      <w:pPr>
        <w:pStyle w:val="Answer"/>
        <w:numPr>
          <w:ilvl w:val="0"/>
          <w:numId w:val="0"/>
        </w:numPr>
        <w:ind w:left="518"/>
      </w:pPr>
      <w:r>
        <w:t>2. Swimming</w:t>
      </w:r>
    </w:p>
    <w:p w:rsidR="00565B0D" w:rsidRDefault="00565B0D" w:rsidP="00565B0D">
      <w:pPr>
        <w:pStyle w:val="Answer"/>
        <w:numPr>
          <w:ilvl w:val="0"/>
          <w:numId w:val="0"/>
        </w:numPr>
        <w:ind w:left="518"/>
      </w:pPr>
      <w:r>
        <w:t>3. Shooting</w:t>
      </w:r>
    </w:p>
    <w:p w:rsidR="00565B0D" w:rsidRDefault="00565B0D" w:rsidP="00565B0D">
      <w:pPr>
        <w:pStyle w:val="Answer"/>
        <w:numPr>
          <w:ilvl w:val="0"/>
          <w:numId w:val="0"/>
        </w:numPr>
        <w:ind w:left="518"/>
      </w:pPr>
      <w:r>
        <w:t>4. Gymnastic</w:t>
      </w:r>
    </w:p>
    <w:p w:rsidR="00565B0D" w:rsidRPr="00667039" w:rsidRDefault="00565B0D" w:rsidP="00565B0D">
      <w:pPr>
        <w:pStyle w:val="Question"/>
      </w:pPr>
      <w:r>
        <w:t xml:space="preserve">How many Oscar did the </w:t>
      </w:r>
      <w:r w:rsidR="00E90AF5">
        <w:t>movie Slumdog Millionaire won?</w:t>
      </w:r>
    </w:p>
    <w:p w:rsidR="00565B0D" w:rsidRDefault="00E90AF5" w:rsidP="00E90AF5">
      <w:pPr>
        <w:pStyle w:val="Answer"/>
        <w:numPr>
          <w:ilvl w:val="0"/>
          <w:numId w:val="0"/>
        </w:numPr>
        <w:ind w:left="518"/>
      </w:pPr>
      <w:r>
        <w:t>1. 6</w:t>
      </w:r>
    </w:p>
    <w:p w:rsidR="00E90AF5" w:rsidRDefault="00E90AF5" w:rsidP="00E90AF5">
      <w:pPr>
        <w:pStyle w:val="Answer"/>
        <w:numPr>
          <w:ilvl w:val="0"/>
          <w:numId w:val="0"/>
        </w:numPr>
        <w:ind w:left="518"/>
      </w:pPr>
      <w:r>
        <w:t>2. 7</w:t>
      </w:r>
    </w:p>
    <w:p w:rsidR="00E90AF5" w:rsidRDefault="00E90AF5" w:rsidP="00E90AF5">
      <w:pPr>
        <w:pStyle w:val="Answer"/>
        <w:numPr>
          <w:ilvl w:val="0"/>
          <w:numId w:val="0"/>
        </w:numPr>
        <w:ind w:left="518"/>
      </w:pPr>
      <w:r>
        <w:t>3. 8</w:t>
      </w:r>
    </w:p>
    <w:p w:rsidR="00E90AF5" w:rsidRDefault="00E90AF5" w:rsidP="00E90AF5">
      <w:pPr>
        <w:pStyle w:val="Answer"/>
        <w:numPr>
          <w:ilvl w:val="0"/>
          <w:numId w:val="0"/>
        </w:numPr>
        <w:ind w:left="518"/>
      </w:pPr>
      <w:r>
        <w:t>4. 4</w:t>
      </w:r>
    </w:p>
    <w:p w:rsidR="00E90AF5" w:rsidRPr="00667039" w:rsidRDefault="00E90AF5" w:rsidP="00E90AF5">
      <w:pPr>
        <w:pStyle w:val="Question"/>
      </w:pPr>
      <w:r>
        <w:t>Who is the director of the movie “</w:t>
      </w:r>
      <w:proofErr w:type="gramStart"/>
      <w:r>
        <w:t>Batman :</w:t>
      </w:r>
      <w:proofErr w:type="gramEnd"/>
      <w:r>
        <w:t xml:space="preserve"> The Dark Knight”?</w:t>
      </w:r>
    </w:p>
    <w:p w:rsidR="00E90AF5" w:rsidRDefault="00E90AF5" w:rsidP="00E90AF5">
      <w:pPr>
        <w:pStyle w:val="Answer"/>
        <w:numPr>
          <w:ilvl w:val="0"/>
          <w:numId w:val="0"/>
        </w:numPr>
        <w:ind w:left="518"/>
      </w:pPr>
      <w:r>
        <w:t>1. James Cameron</w:t>
      </w:r>
    </w:p>
    <w:p w:rsidR="00E90AF5" w:rsidRDefault="00E90AF5" w:rsidP="00E90AF5">
      <w:pPr>
        <w:pStyle w:val="Answer"/>
        <w:numPr>
          <w:ilvl w:val="0"/>
          <w:numId w:val="0"/>
        </w:numPr>
        <w:ind w:left="518"/>
      </w:pPr>
      <w:r>
        <w:t>2. Michael Bay</w:t>
      </w:r>
    </w:p>
    <w:p w:rsidR="00E90AF5" w:rsidRDefault="00A81DD3" w:rsidP="00E90AF5">
      <w:pPr>
        <w:pStyle w:val="Answer"/>
        <w:numPr>
          <w:ilvl w:val="0"/>
          <w:numId w:val="0"/>
        </w:numPr>
        <w:ind w:left="518"/>
      </w:pPr>
      <w:r>
        <w:t>3. Christopher No</w:t>
      </w:r>
      <w:r w:rsidR="00E90AF5">
        <w:t>l</w:t>
      </w:r>
      <w:r>
        <w:t>a</w:t>
      </w:r>
      <w:r w:rsidR="00E90AF5">
        <w:t>n</w:t>
      </w:r>
    </w:p>
    <w:p w:rsidR="00E90AF5" w:rsidRDefault="00E90AF5" w:rsidP="00E90AF5">
      <w:pPr>
        <w:pStyle w:val="Answer"/>
        <w:numPr>
          <w:ilvl w:val="0"/>
          <w:numId w:val="0"/>
        </w:numPr>
        <w:ind w:left="518"/>
      </w:pPr>
      <w:r>
        <w:t>4. Stan Lee</w:t>
      </w:r>
    </w:p>
    <w:p w:rsidR="00E90AF5" w:rsidRPr="00667039" w:rsidRDefault="00E90AF5" w:rsidP="00E90AF5">
      <w:pPr>
        <w:pStyle w:val="Question"/>
      </w:pPr>
      <w:r>
        <w:t xml:space="preserve">Between whom was the </w:t>
      </w:r>
      <w:proofErr w:type="gramStart"/>
      <w:r>
        <w:t>2</w:t>
      </w:r>
      <w:r w:rsidRPr="00E90AF5">
        <w:rPr>
          <w:vertAlign w:val="superscript"/>
        </w:rPr>
        <w:t>nd</w:t>
      </w:r>
      <w:proofErr w:type="gramEnd"/>
      <w:r>
        <w:t xml:space="preserve"> Battle of </w:t>
      </w:r>
      <w:proofErr w:type="spellStart"/>
      <w:r>
        <w:t>Panipat</w:t>
      </w:r>
      <w:proofErr w:type="spellEnd"/>
      <w:r>
        <w:t xml:space="preserve"> was fought?</w:t>
      </w:r>
    </w:p>
    <w:p w:rsidR="00E90AF5" w:rsidRDefault="00E90AF5" w:rsidP="00E90AF5">
      <w:pPr>
        <w:pStyle w:val="Answer"/>
        <w:numPr>
          <w:ilvl w:val="0"/>
          <w:numId w:val="0"/>
        </w:numPr>
        <w:ind w:left="518"/>
      </w:pPr>
      <w:r>
        <w:t xml:space="preserve">1. Babur – Ibrahim </w:t>
      </w:r>
      <w:proofErr w:type="spellStart"/>
      <w:r>
        <w:t>Lodhi</w:t>
      </w:r>
      <w:proofErr w:type="spellEnd"/>
    </w:p>
    <w:p w:rsidR="00E90AF5" w:rsidRDefault="00E90AF5" w:rsidP="00E90AF5">
      <w:pPr>
        <w:pStyle w:val="Answer"/>
        <w:numPr>
          <w:ilvl w:val="0"/>
          <w:numId w:val="0"/>
        </w:numPr>
        <w:ind w:left="518"/>
      </w:pPr>
      <w:r>
        <w:t xml:space="preserve">2. </w:t>
      </w:r>
      <w:proofErr w:type="spellStart"/>
      <w:r>
        <w:t>Hemu</w:t>
      </w:r>
      <w:proofErr w:type="spellEnd"/>
      <w:r>
        <w:t xml:space="preserve"> – Akbar</w:t>
      </w:r>
    </w:p>
    <w:p w:rsidR="00E90AF5" w:rsidRDefault="00E90AF5" w:rsidP="00E90AF5">
      <w:pPr>
        <w:pStyle w:val="Answer"/>
        <w:numPr>
          <w:ilvl w:val="0"/>
          <w:numId w:val="0"/>
        </w:numPr>
        <w:ind w:left="518"/>
      </w:pPr>
      <w:r>
        <w:t xml:space="preserve">3. </w:t>
      </w:r>
      <w:proofErr w:type="spellStart"/>
      <w:r>
        <w:t>Humayun</w:t>
      </w:r>
      <w:proofErr w:type="spellEnd"/>
      <w:r>
        <w:t xml:space="preserve"> – Sher Shah Suri</w:t>
      </w:r>
    </w:p>
    <w:p w:rsidR="00E90AF5" w:rsidRDefault="00E90AF5" w:rsidP="00E90AF5">
      <w:pPr>
        <w:pStyle w:val="Answer"/>
        <w:numPr>
          <w:ilvl w:val="0"/>
          <w:numId w:val="0"/>
        </w:numPr>
        <w:ind w:left="518"/>
      </w:pPr>
      <w:r>
        <w:t xml:space="preserve">4. Ahmad Shah – </w:t>
      </w:r>
      <w:proofErr w:type="spellStart"/>
      <w:r>
        <w:t>Sadashivrao</w:t>
      </w:r>
      <w:proofErr w:type="spellEnd"/>
    </w:p>
    <w:p w:rsidR="00E90AF5" w:rsidRPr="00667039" w:rsidRDefault="00E90AF5" w:rsidP="00E90AF5">
      <w:pPr>
        <w:pStyle w:val="Question"/>
      </w:pPr>
      <w:r>
        <w:t>CEO of Amazon</w:t>
      </w:r>
      <w:r w:rsidR="00A81DD3">
        <w:t>:</w:t>
      </w:r>
    </w:p>
    <w:p w:rsidR="00E90AF5" w:rsidRDefault="00E90AF5" w:rsidP="00E90AF5">
      <w:pPr>
        <w:pStyle w:val="Answer"/>
        <w:numPr>
          <w:ilvl w:val="0"/>
          <w:numId w:val="0"/>
        </w:numPr>
        <w:ind w:left="518"/>
      </w:pPr>
      <w:r>
        <w:t>1. Elon Musk</w:t>
      </w:r>
    </w:p>
    <w:p w:rsidR="00E90AF5" w:rsidRDefault="00E90AF5" w:rsidP="00E90AF5">
      <w:pPr>
        <w:pStyle w:val="Answer"/>
        <w:numPr>
          <w:ilvl w:val="0"/>
          <w:numId w:val="0"/>
        </w:numPr>
        <w:ind w:left="518"/>
      </w:pPr>
      <w:r>
        <w:t xml:space="preserve">2. </w:t>
      </w:r>
      <w:proofErr w:type="spellStart"/>
      <w:r>
        <w:t>Kunal</w:t>
      </w:r>
      <w:proofErr w:type="spellEnd"/>
      <w:r>
        <w:t xml:space="preserve"> </w:t>
      </w:r>
      <w:proofErr w:type="spellStart"/>
      <w:r>
        <w:t>Bahl</w:t>
      </w:r>
      <w:proofErr w:type="spellEnd"/>
    </w:p>
    <w:p w:rsidR="00E90AF5" w:rsidRDefault="00E90AF5" w:rsidP="00E90AF5">
      <w:pPr>
        <w:pStyle w:val="Answer"/>
        <w:numPr>
          <w:ilvl w:val="0"/>
          <w:numId w:val="0"/>
        </w:numPr>
        <w:ind w:left="518"/>
      </w:pPr>
      <w:r>
        <w:t>3. Jeff Bezos</w:t>
      </w:r>
    </w:p>
    <w:p w:rsidR="00E90AF5" w:rsidRDefault="00E90AF5" w:rsidP="00E90AF5">
      <w:pPr>
        <w:pStyle w:val="Answer"/>
        <w:numPr>
          <w:ilvl w:val="0"/>
          <w:numId w:val="0"/>
        </w:numPr>
        <w:ind w:left="518"/>
      </w:pPr>
      <w:r>
        <w:t>4. Evan Spiegel</w:t>
      </w:r>
    </w:p>
    <w:p w:rsidR="00E90AF5" w:rsidRPr="00667039" w:rsidRDefault="00E90AF5" w:rsidP="00E90AF5">
      <w:pPr>
        <w:pStyle w:val="Question"/>
      </w:pPr>
      <w:r>
        <w:t>Currency of Thailand</w:t>
      </w:r>
    </w:p>
    <w:p w:rsidR="00565B0D" w:rsidRDefault="00E90AF5" w:rsidP="00E90AF5">
      <w:pPr>
        <w:pStyle w:val="Answer"/>
        <w:numPr>
          <w:ilvl w:val="0"/>
          <w:numId w:val="0"/>
        </w:numPr>
        <w:ind w:left="518"/>
      </w:pPr>
      <w:r>
        <w:t xml:space="preserve">1. </w:t>
      </w:r>
      <w:proofErr w:type="spellStart"/>
      <w:r>
        <w:t>Rial</w:t>
      </w:r>
      <w:proofErr w:type="spellEnd"/>
    </w:p>
    <w:p w:rsidR="00E90AF5" w:rsidRDefault="00E90AF5" w:rsidP="00E90AF5">
      <w:pPr>
        <w:pStyle w:val="Answer"/>
        <w:numPr>
          <w:ilvl w:val="0"/>
          <w:numId w:val="0"/>
        </w:numPr>
        <w:ind w:left="518"/>
      </w:pPr>
      <w:r>
        <w:t>2. Rupiah</w:t>
      </w:r>
    </w:p>
    <w:p w:rsidR="00E90AF5" w:rsidRDefault="00E90AF5" w:rsidP="00E90AF5">
      <w:pPr>
        <w:pStyle w:val="Answer"/>
        <w:numPr>
          <w:ilvl w:val="0"/>
          <w:numId w:val="0"/>
        </w:numPr>
        <w:ind w:left="518"/>
      </w:pPr>
      <w:r>
        <w:lastRenderedPageBreak/>
        <w:t>3. Dinar</w:t>
      </w:r>
    </w:p>
    <w:p w:rsidR="00E90AF5" w:rsidRDefault="00E90AF5" w:rsidP="00E90AF5">
      <w:pPr>
        <w:pStyle w:val="Answer"/>
        <w:numPr>
          <w:ilvl w:val="0"/>
          <w:numId w:val="0"/>
        </w:numPr>
        <w:ind w:left="518"/>
      </w:pPr>
      <w:r>
        <w:t>4. Baht</w:t>
      </w:r>
    </w:p>
    <w:p w:rsidR="00E90AF5" w:rsidRPr="00667039" w:rsidRDefault="008A6DA9" w:rsidP="00E90AF5">
      <w:pPr>
        <w:pStyle w:val="Question"/>
      </w:pPr>
      <w:r>
        <w:t>Which of the following is not a valid Android version?</w:t>
      </w:r>
    </w:p>
    <w:p w:rsidR="00E90AF5" w:rsidRDefault="008A6DA9" w:rsidP="008A6DA9">
      <w:pPr>
        <w:pStyle w:val="Answer"/>
        <w:numPr>
          <w:ilvl w:val="0"/>
          <w:numId w:val="0"/>
        </w:numPr>
        <w:ind w:left="518"/>
      </w:pPr>
      <w:r>
        <w:t>1. Oreo</w:t>
      </w:r>
    </w:p>
    <w:p w:rsidR="008A6DA9" w:rsidRDefault="008A6DA9" w:rsidP="008A6DA9">
      <w:pPr>
        <w:pStyle w:val="Answer"/>
        <w:numPr>
          <w:ilvl w:val="0"/>
          <w:numId w:val="0"/>
        </w:numPr>
        <w:ind w:left="518"/>
      </w:pPr>
      <w:r>
        <w:t>2. Cupcake</w:t>
      </w:r>
    </w:p>
    <w:p w:rsidR="008A6DA9" w:rsidRDefault="008A6DA9" w:rsidP="008A6DA9">
      <w:pPr>
        <w:pStyle w:val="Answer"/>
        <w:numPr>
          <w:ilvl w:val="0"/>
          <w:numId w:val="0"/>
        </w:numPr>
        <w:ind w:left="518"/>
      </w:pPr>
      <w:r>
        <w:t xml:space="preserve">3. </w:t>
      </w:r>
      <w:r w:rsidR="00A81DD3">
        <w:t>Donut</w:t>
      </w:r>
    </w:p>
    <w:p w:rsidR="008A6DA9" w:rsidRDefault="008A6DA9" w:rsidP="008A6DA9">
      <w:pPr>
        <w:pStyle w:val="Answer"/>
        <w:numPr>
          <w:ilvl w:val="0"/>
          <w:numId w:val="0"/>
        </w:numPr>
        <w:ind w:left="518"/>
      </w:pPr>
      <w:r>
        <w:t>4. Honey Lemon</w:t>
      </w:r>
    </w:p>
    <w:p w:rsidR="00E550FB" w:rsidRDefault="00E550FB" w:rsidP="00E550FB">
      <w:pPr>
        <w:pStyle w:val="Question"/>
      </w:pPr>
      <w:r>
        <w:t xml:space="preserve">Identify the following Logo: </w:t>
      </w:r>
    </w:p>
    <w:p w:rsidR="00E550FB" w:rsidRPr="00667039" w:rsidRDefault="00E550FB" w:rsidP="00E550FB">
      <w:pPr>
        <w:pStyle w:val="Question"/>
        <w:numPr>
          <w:ilvl w:val="0"/>
          <w:numId w:val="0"/>
        </w:numPr>
        <w:ind w:left="518"/>
      </w:pPr>
      <w:r>
        <w:rPr>
          <w:noProof/>
          <w:lang w:val="en-IN" w:eastAsia="en-IN"/>
        </w:rPr>
        <w:drawing>
          <wp:inline distT="0" distB="0" distL="0" distR="0">
            <wp:extent cx="974785" cy="97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erox-Copier-Repair-Tampa-Ba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695" cy="10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2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4"/>
      </w:tblGrid>
      <w:tr w:rsidR="00E22349" w:rsidTr="00F04B24">
        <w:tc>
          <w:tcPr>
            <w:tcW w:w="3111" w:type="dxa"/>
            <w:tcBorders>
              <w:bottom w:val="single" w:sz="4" w:space="0" w:color="auto"/>
            </w:tcBorders>
            <w:vAlign w:val="bottom"/>
          </w:tcPr>
          <w:p w:rsidR="00E22349" w:rsidRDefault="00E22349" w:rsidP="00F04B24"/>
        </w:tc>
      </w:tr>
    </w:tbl>
    <w:p w:rsidR="00E22349" w:rsidRDefault="00E22349" w:rsidP="00E90AF5">
      <w:pPr>
        <w:pStyle w:val="Answer"/>
        <w:numPr>
          <w:ilvl w:val="0"/>
          <w:numId w:val="0"/>
        </w:numPr>
      </w:pPr>
    </w:p>
    <w:p w:rsidR="00E22349" w:rsidRDefault="00E22349" w:rsidP="00E22349">
      <w:pPr>
        <w:pStyle w:val="Question"/>
      </w:pPr>
      <w:r>
        <w:t xml:space="preserve">Identify the Personality: </w:t>
      </w:r>
    </w:p>
    <w:p w:rsidR="00E22349" w:rsidRDefault="00E22349" w:rsidP="00E90AF5">
      <w:pPr>
        <w:pStyle w:val="Answer"/>
        <w:numPr>
          <w:ilvl w:val="0"/>
          <w:numId w:val="0"/>
        </w:numPr>
      </w:pPr>
      <w:r>
        <w:rPr>
          <w:noProof/>
          <w:lang w:val="en-IN" w:eastAsia="en-IN"/>
        </w:rPr>
        <w:drawing>
          <wp:inline distT="0" distB="0" distL="0" distR="0">
            <wp:extent cx="1500996" cy="1500996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kespeare_willi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00" cy="15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2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4"/>
      </w:tblGrid>
      <w:tr w:rsidR="00DA3B36" w:rsidTr="00DA3B36">
        <w:tc>
          <w:tcPr>
            <w:tcW w:w="9214" w:type="dxa"/>
            <w:tcBorders>
              <w:bottom w:val="single" w:sz="4" w:space="0" w:color="auto"/>
            </w:tcBorders>
            <w:vAlign w:val="bottom"/>
          </w:tcPr>
          <w:p w:rsidR="00DA3B36" w:rsidRDefault="00DA3B36" w:rsidP="00F04B24"/>
        </w:tc>
      </w:tr>
    </w:tbl>
    <w:p w:rsidR="0046641D" w:rsidRDefault="0046641D" w:rsidP="0046641D">
      <w:pPr>
        <w:pStyle w:val="Question"/>
      </w:pPr>
      <w:r>
        <w:t>MNREGA stands for</w:t>
      </w:r>
      <w:r w:rsidR="00DA3B36">
        <w:t xml:space="preserve">: </w:t>
      </w:r>
    </w:p>
    <w:p w:rsidR="0046641D" w:rsidRDefault="0046641D" w:rsidP="0046641D">
      <w:pPr>
        <w:pStyle w:val="Question"/>
        <w:numPr>
          <w:ilvl w:val="0"/>
          <w:numId w:val="0"/>
        </w:numPr>
        <w:ind w:left="518" w:hanging="374"/>
      </w:pPr>
    </w:p>
    <w:p w:rsidR="0046641D" w:rsidRDefault="0046641D" w:rsidP="00DA3B36">
      <w:pPr>
        <w:pStyle w:val="Question"/>
      </w:pPr>
      <w:r>
        <w:t>Provide abbreviation for MOAB:</w:t>
      </w:r>
    </w:p>
    <w:p w:rsidR="0046641D" w:rsidRDefault="0046641D" w:rsidP="0046641D">
      <w:pPr>
        <w:pStyle w:val="Question"/>
        <w:numPr>
          <w:ilvl w:val="0"/>
          <w:numId w:val="0"/>
        </w:numPr>
        <w:ind w:left="144"/>
      </w:pPr>
    </w:p>
    <w:p w:rsidR="00DA3B36" w:rsidRDefault="00DA3B36" w:rsidP="00E90AF5">
      <w:pPr>
        <w:pStyle w:val="Answer"/>
        <w:numPr>
          <w:ilvl w:val="0"/>
          <w:numId w:val="0"/>
        </w:numPr>
      </w:pPr>
    </w:p>
    <w:sectPr w:rsidR="00DA3B36" w:rsidSect="00B44D14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347" w:rsidRDefault="001A4347">
      <w:pPr>
        <w:spacing w:before="0" w:line="240" w:lineRule="auto"/>
      </w:pPr>
      <w:r>
        <w:separator/>
      </w:r>
    </w:p>
  </w:endnote>
  <w:endnote w:type="continuationSeparator" w:id="0">
    <w:p w:rsidR="001A4347" w:rsidRDefault="001A434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0269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60AD" w:rsidRDefault="006060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7F9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347" w:rsidRDefault="001A4347">
      <w:pPr>
        <w:spacing w:before="0" w:line="240" w:lineRule="auto"/>
      </w:pPr>
      <w:r>
        <w:separator/>
      </w:r>
    </w:p>
  </w:footnote>
  <w:footnote w:type="continuationSeparator" w:id="0">
    <w:p w:rsidR="001A4347" w:rsidRDefault="001A434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B6A6F"/>
    <w:multiLevelType w:val="multilevel"/>
    <w:tmpl w:val="92E6F8E6"/>
    <w:lvl w:ilvl="0">
      <w:start w:val="1"/>
      <w:numFmt w:val="decimal"/>
      <w:pStyle w:val="Answer"/>
      <w:lvlText w:val="%1."/>
      <w:lvlJc w:val="left"/>
      <w:pPr>
        <w:ind w:left="893" w:hanging="375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267" w:hanging="374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42" w:hanging="37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016" w:hanging="37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390" w:hanging="37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765" w:hanging="37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39" w:hanging="37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14" w:hanging="37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88" w:hanging="374"/>
      </w:pPr>
      <w:rPr>
        <w:rFonts w:hint="default"/>
      </w:rPr>
    </w:lvl>
  </w:abstractNum>
  <w:abstractNum w:abstractNumId="1" w15:restartNumberingAfterBreak="0">
    <w:nsid w:val="45687274"/>
    <w:multiLevelType w:val="hybridMultilevel"/>
    <w:tmpl w:val="56D48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26AE1"/>
    <w:multiLevelType w:val="hybridMultilevel"/>
    <w:tmpl w:val="7E42152A"/>
    <w:lvl w:ilvl="0" w:tplc="A69E76C2">
      <w:start w:val="1"/>
      <w:numFmt w:val="lowerLetter"/>
      <w:lvlText w:val="%1."/>
      <w:lvlJc w:val="left"/>
      <w:pPr>
        <w:ind w:left="893" w:hanging="51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8" w:hanging="360"/>
      </w:pPr>
    </w:lvl>
    <w:lvl w:ilvl="2" w:tplc="0409001B" w:tentative="1">
      <w:start w:val="1"/>
      <w:numFmt w:val="lowerRoman"/>
      <w:lvlText w:val="%3."/>
      <w:lvlJc w:val="right"/>
      <w:pPr>
        <w:ind w:left="2908" w:hanging="180"/>
      </w:pPr>
    </w:lvl>
    <w:lvl w:ilvl="3" w:tplc="0409000F" w:tentative="1">
      <w:start w:val="1"/>
      <w:numFmt w:val="decimal"/>
      <w:lvlText w:val="%4."/>
      <w:lvlJc w:val="left"/>
      <w:pPr>
        <w:ind w:left="3628" w:hanging="360"/>
      </w:pPr>
    </w:lvl>
    <w:lvl w:ilvl="4" w:tplc="04090019" w:tentative="1">
      <w:start w:val="1"/>
      <w:numFmt w:val="lowerLetter"/>
      <w:lvlText w:val="%5."/>
      <w:lvlJc w:val="left"/>
      <w:pPr>
        <w:ind w:left="4348" w:hanging="360"/>
      </w:pPr>
    </w:lvl>
    <w:lvl w:ilvl="5" w:tplc="0409001B" w:tentative="1">
      <w:start w:val="1"/>
      <w:numFmt w:val="lowerRoman"/>
      <w:lvlText w:val="%6."/>
      <w:lvlJc w:val="right"/>
      <w:pPr>
        <w:ind w:left="5068" w:hanging="180"/>
      </w:pPr>
    </w:lvl>
    <w:lvl w:ilvl="6" w:tplc="0409000F" w:tentative="1">
      <w:start w:val="1"/>
      <w:numFmt w:val="decimal"/>
      <w:lvlText w:val="%7."/>
      <w:lvlJc w:val="left"/>
      <w:pPr>
        <w:ind w:left="5788" w:hanging="360"/>
      </w:pPr>
    </w:lvl>
    <w:lvl w:ilvl="7" w:tplc="04090019" w:tentative="1">
      <w:start w:val="1"/>
      <w:numFmt w:val="lowerLetter"/>
      <w:lvlText w:val="%8."/>
      <w:lvlJc w:val="left"/>
      <w:pPr>
        <w:ind w:left="6508" w:hanging="360"/>
      </w:pPr>
    </w:lvl>
    <w:lvl w:ilvl="8" w:tplc="040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3" w15:restartNumberingAfterBreak="0">
    <w:nsid w:val="7D23048B"/>
    <w:multiLevelType w:val="multilevel"/>
    <w:tmpl w:val="369EB3BA"/>
    <w:lvl w:ilvl="0">
      <w:start w:val="1"/>
      <w:numFmt w:val="decimal"/>
      <w:pStyle w:val="Question"/>
      <w:lvlText w:val="%1)"/>
      <w:lvlJc w:val="left"/>
      <w:pPr>
        <w:ind w:left="518" w:hanging="37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92" w:hanging="374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66" w:hanging="37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40" w:hanging="37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014" w:hanging="37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388" w:hanging="37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62" w:hanging="37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36" w:hanging="37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10" w:hanging="37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97"/>
    <w:rsid w:val="000F7097"/>
    <w:rsid w:val="001A4347"/>
    <w:rsid w:val="002A71AF"/>
    <w:rsid w:val="002C44AF"/>
    <w:rsid w:val="00311645"/>
    <w:rsid w:val="003D48C4"/>
    <w:rsid w:val="0046641D"/>
    <w:rsid w:val="004F7775"/>
    <w:rsid w:val="00565B0D"/>
    <w:rsid w:val="006060AD"/>
    <w:rsid w:val="00650AC1"/>
    <w:rsid w:val="00667039"/>
    <w:rsid w:val="00837212"/>
    <w:rsid w:val="00847F9C"/>
    <w:rsid w:val="00853178"/>
    <w:rsid w:val="008A6DA9"/>
    <w:rsid w:val="00947F48"/>
    <w:rsid w:val="00A81DD3"/>
    <w:rsid w:val="00B4262A"/>
    <w:rsid w:val="00B44D14"/>
    <w:rsid w:val="00B50671"/>
    <w:rsid w:val="00B62E51"/>
    <w:rsid w:val="00C34ACB"/>
    <w:rsid w:val="00C40135"/>
    <w:rsid w:val="00C73806"/>
    <w:rsid w:val="00C93188"/>
    <w:rsid w:val="00DA3B36"/>
    <w:rsid w:val="00DE60C9"/>
    <w:rsid w:val="00E22349"/>
    <w:rsid w:val="00E550FB"/>
    <w:rsid w:val="00E90AF5"/>
    <w:rsid w:val="00F52597"/>
    <w:rsid w:val="00FB2730"/>
    <w:rsid w:val="00FE43AC"/>
    <w:rsid w:val="00FE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36D43"/>
  <w15:chartTrackingRefBased/>
  <w15:docId w15:val="{EF963991-AAA7-41A8-8E91-0D790776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before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349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sz w:val="25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paragraph" w:styleId="Header">
    <w:name w:val="header"/>
    <w:basedOn w:val="Normal"/>
    <w:link w:val="HeaderChar"/>
    <w:uiPriority w:val="99"/>
    <w:unhideWhenUsed/>
    <w:pPr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25"/>
      <w:szCs w:val="32"/>
    </w:rPr>
  </w:style>
  <w:style w:type="paragraph" w:styleId="Footer">
    <w:name w:val="footer"/>
    <w:basedOn w:val="Normal"/>
    <w:link w:val="FooterChar"/>
    <w:uiPriority w:val="99"/>
    <w:unhideWhenUsed/>
    <w:rsid w:val="00650AC1"/>
    <w:pPr>
      <w:spacing w:before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650AC1"/>
    <w:rPr>
      <w:sz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spacing w:before="0" w:after="120" w:line="360" w:lineRule="auto"/>
      <w:contextualSpacing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28"/>
      <w:szCs w:val="56"/>
    </w:rPr>
  </w:style>
  <w:style w:type="paragraph" w:customStyle="1" w:styleId="Question">
    <w:name w:val="Question"/>
    <w:basedOn w:val="Normal"/>
    <w:uiPriority w:val="10"/>
    <w:qFormat/>
    <w:pPr>
      <w:numPr>
        <w:numId w:val="1"/>
      </w:numPr>
      <w:spacing w:before="240"/>
    </w:pPr>
    <w:rPr>
      <w:rFonts w:cs="Times New Roman"/>
      <w:b/>
      <w:szCs w:val="24"/>
      <w:lang w:eastAsia="en-US"/>
    </w:rPr>
  </w:style>
  <w:style w:type="paragraph" w:customStyle="1" w:styleId="Answer">
    <w:name w:val="Answer"/>
    <w:basedOn w:val="Normal"/>
    <w:uiPriority w:val="11"/>
    <w:qFormat/>
    <w:pPr>
      <w:keepLines/>
      <w:numPr>
        <w:numId w:val="6"/>
      </w:numPr>
    </w:pPr>
    <w:rPr>
      <w:rFonts w:cs="Times New Roman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0F7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ish\AppData\Roaming\Microsoft\Templates\Multiple-choice%20test%20or%20survey%20kit%20(for%20creating%203,%204,%20or%205-answer%20question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662E07AABB4E7BB8B3B8F3EF660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4616F-18FB-45F5-87AA-B2AFD319161D}"/>
      </w:docPartPr>
      <w:docPartBody>
        <w:p w:rsidR="003F1D5D" w:rsidRDefault="00B76819">
          <w:pPr>
            <w:pStyle w:val="59662E07AABB4E7BB8B3B8F3EF660657"/>
          </w:pPr>
          <w:r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B3"/>
    <w:rsid w:val="003F1D5D"/>
    <w:rsid w:val="00B27E51"/>
    <w:rsid w:val="00B76819"/>
    <w:rsid w:val="00EB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50DC0B3E874F8DA9186ED907016F57">
    <w:name w:val="8650DC0B3E874F8DA9186ED907016F57"/>
  </w:style>
  <w:style w:type="paragraph" w:customStyle="1" w:styleId="0F471316D6774C11B316BE8AA68B4B2F">
    <w:name w:val="0F471316D6774C11B316BE8AA68B4B2F"/>
  </w:style>
  <w:style w:type="paragraph" w:customStyle="1" w:styleId="472CC05A23BF44E6A35F9222FFB366A0">
    <w:name w:val="472CC05A23BF44E6A35F9222FFB366A0"/>
  </w:style>
  <w:style w:type="paragraph" w:customStyle="1" w:styleId="30A9F2EE28A84257BC897C0AE6C62E1C">
    <w:name w:val="30A9F2EE28A84257BC897C0AE6C62E1C"/>
  </w:style>
  <w:style w:type="paragraph" w:customStyle="1" w:styleId="10362E8C299646388CB1C882D46C1B75">
    <w:name w:val="10362E8C299646388CB1C882D46C1B75"/>
  </w:style>
  <w:style w:type="paragraph" w:customStyle="1" w:styleId="F0DED10D606D46818593368FB3BAF9C7">
    <w:name w:val="F0DED10D606D46818593368FB3BAF9C7"/>
  </w:style>
  <w:style w:type="paragraph" w:customStyle="1" w:styleId="8E3864BAD4104A9C9BF19E14A79A3172">
    <w:name w:val="8E3864BAD4104A9C9BF19E14A79A3172"/>
  </w:style>
  <w:style w:type="paragraph" w:customStyle="1" w:styleId="504D5B22E7EC4BA18A881A44C56E34B6">
    <w:name w:val="504D5B22E7EC4BA18A881A44C56E34B6"/>
  </w:style>
  <w:style w:type="paragraph" w:customStyle="1" w:styleId="95C5C30473AB4C28B1791B8B77D562AA">
    <w:name w:val="95C5C30473AB4C28B1791B8B77D562AA"/>
  </w:style>
  <w:style w:type="paragraph" w:customStyle="1" w:styleId="CD0F6736D69B4DDA9FE2833376954251">
    <w:name w:val="CD0F6736D69B4DDA9FE2833376954251"/>
  </w:style>
  <w:style w:type="paragraph" w:customStyle="1" w:styleId="44AC31A6586A4326A1905D378BBDA9DC">
    <w:name w:val="44AC31A6586A4326A1905D378BBDA9DC"/>
  </w:style>
  <w:style w:type="paragraph" w:customStyle="1" w:styleId="69B68C3A3A5B45B495844B78430F6FDD">
    <w:name w:val="69B68C3A3A5B45B495844B78430F6FDD"/>
  </w:style>
  <w:style w:type="paragraph" w:customStyle="1" w:styleId="161F9BD3381048ABAE73CA85DD510AFA">
    <w:name w:val="161F9BD3381048ABAE73CA85DD510AFA"/>
  </w:style>
  <w:style w:type="paragraph" w:customStyle="1" w:styleId="59662E07AABB4E7BB8B3B8F3EF660657">
    <w:name w:val="59662E07AABB4E7BB8B3B8F3EF660657"/>
  </w:style>
  <w:style w:type="paragraph" w:customStyle="1" w:styleId="9D32A9CEF69A494AA71050982AB6D15F">
    <w:name w:val="9D32A9CEF69A494AA71050982AB6D15F"/>
  </w:style>
  <w:style w:type="paragraph" w:customStyle="1" w:styleId="0E8DEE0E7B6B42C78AD21B2BE29826A7">
    <w:name w:val="0E8DEE0E7B6B42C78AD21B2BE29826A7"/>
  </w:style>
  <w:style w:type="paragraph" w:customStyle="1" w:styleId="A8377D508E9E45DAB149E43C3919D23F">
    <w:name w:val="A8377D508E9E45DAB149E43C3919D23F"/>
  </w:style>
  <w:style w:type="paragraph" w:customStyle="1" w:styleId="188588247AAF4A0CB6EC1B3D5A5F609F">
    <w:name w:val="188588247AAF4A0CB6EC1B3D5A5F609F"/>
  </w:style>
  <w:style w:type="paragraph" w:customStyle="1" w:styleId="3B59F43EEAE3410BAC796EEBB6B97CF6">
    <w:name w:val="3B59F43EEAE3410BAC796EEBB6B97CF6"/>
  </w:style>
  <w:style w:type="paragraph" w:customStyle="1" w:styleId="D546488A81E1464DBCB5DA2F5E58C100">
    <w:name w:val="D546488A81E1464DBCB5DA2F5E58C100"/>
  </w:style>
  <w:style w:type="paragraph" w:customStyle="1" w:styleId="B6E492D22FB44E5A80E6E9DD28F46D56">
    <w:name w:val="B6E492D22FB44E5A80E6E9DD28F46D56"/>
  </w:style>
  <w:style w:type="paragraph" w:customStyle="1" w:styleId="ED11516A19C54DED902A38AC25B245A2">
    <w:name w:val="ED11516A19C54DED902A38AC25B245A2"/>
  </w:style>
  <w:style w:type="paragraph" w:customStyle="1" w:styleId="260ACEB1EF3B4D0F9AC38D92B517D057">
    <w:name w:val="260ACEB1EF3B4D0F9AC38D92B517D057"/>
  </w:style>
  <w:style w:type="paragraph" w:customStyle="1" w:styleId="D00C4D2C9FC449EDB8A6A379288E3C3A">
    <w:name w:val="D00C4D2C9FC449EDB8A6A379288E3C3A"/>
  </w:style>
  <w:style w:type="paragraph" w:customStyle="1" w:styleId="D2933B1D349E46E695C7CF6A061CDFC6">
    <w:name w:val="D2933B1D349E46E695C7CF6A061CDFC6"/>
  </w:style>
  <w:style w:type="paragraph" w:customStyle="1" w:styleId="A251DFFDA15944ABB4C9777AD32E22F0">
    <w:name w:val="A251DFFDA15944ABB4C9777AD32E22F0"/>
  </w:style>
  <w:style w:type="paragraph" w:customStyle="1" w:styleId="74C5068E63A0462AAF9965E3470D1C5E">
    <w:name w:val="74C5068E63A0462AAF9965E3470D1C5E"/>
  </w:style>
  <w:style w:type="paragraph" w:customStyle="1" w:styleId="F4E0C194E3774F98B03C9C76F687B4B1">
    <w:name w:val="F4E0C194E3774F98B03C9C76F687B4B1"/>
  </w:style>
  <w:style w:type="paragraph" w:customStyle="1" w:styleId="BABAC296BB5B4604819621E9B2D20F0C">
    <w:name w:val="BABAC296BB5B4604819621E9B2D20F0C"/>
    <w:rsid w:val="00EB2CB3"/>
  </w:style>
  <w:style w:type="paragraph" w:customStyle="1" w:styleId="6E519A8797534E49804296B65E068270">
    <w:name w:val="6E519A8797534E49804296B65E068270"/>
    <w:rsid w:val="00EB2CB3"/>
  </w:style>
  <w:style w:type="paragraph" w:customStyle="1" w:styleId="31A8E74DA25948DEA8DE83FBCA7FC3D8">
    <w:name w:val="31A8E74DA25948DEA8DE83FBCA7FC3D8"/>
    <w:rsid w:val="00EB2C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ultiple Choice Test or Survey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20F86-3BD5-4002-AE06-58510F966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Multiple-choice test or survey kit (for creating 3, 4, or 5-answer questions).dotx</Template>
  <TotalTime>381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Ekka</dc:creator>
  <cp:keywords/>
  <dc:description/>
  <cp:lastModifiedBy>Ashish Ekka</cp:lastModifiedBy>
  <cp:revision>10</cp:revision>
  <dcterms:created xsi:type="dcterms:W3CDTF">2017-09-03T07:31:00Z</dcterms:created>
  <dcterms:modified xsi:type="dcterms:W3CDTF">2017-09-03T19:50:00Z</dcterms:modified>
</cp:coreProperties>
</file>